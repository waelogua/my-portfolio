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W w:w="5000" w:type="pct"/>
        <w:tblInd w:w="-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27606D3F" w14:textId="77777777" w:rsidTr="00F10E03">
        <w:trPr>
          <w:trHeight w:val="14787"/>
        </w:trPr>
        <w:tc>
          <w:tcPr>
            <w:tcW w:w="3780" w:type="dxa"/>
            <w:tcMar>
              <w:top w:w="504" w:type="dxa"/>
              <w:right w:w="720" w:type="dxa"/>
            </w:tcMar>
          </w:tcPr>
          <w:p w14:paraId="5DAFA3E4" w14:textId="640E1F57" w:rsidR="00A50939" w:rsidRPr="00906BEE" w:rsidRDefault="0050598B" w:rsidP="007569C1">
            <w:pPr>
              <w:pStyle w:val="Heading3"/>
            </w:pPr>
            <w:bookmarkStart w:id="0" w:name="_Hlk4028848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D545FE" wp14:editId="74F1396F">
                      <wp:simplePos x="0" y="0"/>
                      <wp:positionH relativeFrom="column">
                        <wp:posOffset>2067951</wp:posOffset>
                      </wp:positionH>
                      <wp:positionV relativeFrom="paragraph">
                        <wp:posOffset>-123092</wp:posOffset>
                      </wp:positionV>
                      <wp:extent cx="4811151" cy="2433710"/>
                      <wp:effectExtent l="0" t="0" r="27940" b="1524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11151" cy="243371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987DDA" w14:textId="762D59C6" w:rsidR="0050598B" w:rsidRDefault="0050598B" w:rsidP="00257CD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96"/>
                                      <w:szCs w:val="96"/>
                                    </w:rPr>
                                  </w:pPr>
                                  <w:r w:rsidRPr="0050598B">
                                    <w:rPr>
                                      <w:b/>
                                      <w:bCs/>
                                      <w:color w:val="000000" w:themeColor="text1"/>
                                      <w:sz w:val="96"/>
                                      <w:szCs w:val="96"/>
                                    </w:rPr>
                                    <w:t>Ogua wail</w:t>
                                  </w:r>
                                </w:p>
                                <w:p w14:paraId="44D9EDA7" w14:textId="4EB47F78" w:rsidR="0050598B" w:rsidRPr="00482089" w:rsidRDefault="00482089" w:rsidP="00257CDB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482089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JavaScript</w:t>
                                  </w:r>
                                  <w:r w:rsidR="0050598B" w:rsidRPr="00482089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482089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Front-end developer</w:t>
                                  </w:r>
                                </w:p>
                                <w:p w14:paraId="1A3D63BA" w14:textId="215BD0FA" w:rsidR="00482089" w:rsidRPr="00DC1DE4" w:rsidRDefault="00482089" w:rsidP="00257C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Nationality: </w:t>
                                  </w:r>
                                  <w:r w:rsidRPr="00DC1DE4"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Moroccan</w:t>
                                  </w:r>
                                </w:p>
                                <w:p w14:paraId="27628226" w14:textId="46BFFAC2" w:rsidR="00482089" w:rsidRPr="00DC1DE4" w:rsidRDefault="00482089" w:rsidP="00257C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Date of birth :</w:t>
                                  </w:r>
                                  <w:r w:rsidRPr="00DC1DE4"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02/09/1992</w:t>
                                  </w:r>
                                </w:p>
                                <w:p w14:paraId="4E03C176" w14:textId="5A6CBFD7" w:rsidR="00482089" w:rsidRDefault="00482089" w:rsidP="00257CD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Address</w:t>
                                  </w:r>
                                  <w:r w:rsidRPr="00DC1DE4"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Pr="00DC1DE4">
                                    <w:t xml:space="preserve"> </w:t>
                                  </w:r>
                                  <w:r w:rsidRPr="00DC1DE4"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Tsilynohrads'ka St, 56, Kharkiv, Kharkiv Oblast, 61000</w:t>
                                  </w:r>
                                </w:p>
                                <w:p w14:paraId="7E359C58" w14:textId="77777777" w:rsidR="00482089" w:rsidRPr="0050598B" w:rsidRDefault="00482089" w:rsidP="0050598B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336EDA93" w14:textId="77777777" w:rsidR="0050598B" w:rsidRPr="0050598B" w:rsidRDefault="0050598B" w:rsidP="0050598B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D545F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162.85pt;margin-top:-9.7pt;width:378.85pt;height:19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" fillcolor="#ddd [3204]" strokecolor="#6e6e6e [1604]" strokeweight="1pt">
                      <v:textbox>
                        <w:txbxContent>
                          <w:p w14:paraId="7A987DDA" w14:textId="762D59C6" w:rsidR="0050598B" w:rsidRDefault="0050598B" w:rsidP="00257CD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50598B"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  <w:t>Ogua wail</w:t>
                            </w:r>
                          </w:p>
                          <w:p w14:paraId="44D9EDA7" w14:textId="4EB47F78" w:rsidR="0050598B" w:rsidRPr="00482089" w:rsidRDefault="00482089" w:rsidP="00257CD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820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JavaScript</w:t>
                            </w:r>
                            <w:r w:rsidR="0050598B" w:rsidRPr="004820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820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Front-end developer</w:t>
                            </w:r>
                          </w:p>
                          <w:p w14:paraId="1A3D63BA" w14:textId="215BD0FA" w:rsidR="00482089" w:rsidRPr="00DC1DE4" w:rsidRDefault="00482089" w:rsidP="00257CD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Nationality: </w:t>
                            </w:r>
                            <w:r w:rsidRPr="00DC1DE4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Moroccan</w:t>
                            </w:r>
                          </w:p>
                          <w:p w14:paraId="27628226" w14:textId="46BFFAC2" w:rsidR="00482089" w:rsidRPr="00DC1DE4" w:rsidRDefault="00482089" w:rsidP="00257CD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Date of birth :</w:t>
                            </w:r>
                            <w:r w:rsidRPr="00DC1DE4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02/09/1992</w:t>
                            </w:r>
                          </w:p>
                          <w:p w14:paraId="4E03C176" w14:textId="5A6CBFD7" w:rsidR="00482089" w:rsidRDefault="00482089" w:rsidP="00257CD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Address</w:t>
                            </w:r>
                            <w:r w:rsidRPr="00DC1DE4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  <w:r w:rsidRPr="00DC1DE4">
                              <w:t xml:space="preserve"> </w:t>
                            </w:r>
                            <w:r w:rsidRPr="00DC1DE4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Tsilynohrads'ka St, 56, Kharkiv, Kharkiv Oblast, 61000</w:t>
                            </w:r>
                          </w:p>
                          <w:p w14:paraId="7E359C58" w14:textId="77777777" w:rsidR="00482089" w:rsidRPr="0050598B" w:rsidRDefault="00482089" w:rsidP="0050598B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336EDA93" w14:textId="77777777" w:rsidR="0050598B" w:rsidRPr="0050598B" w:rsidRDefault="0050598B" w:rsidP="0050598B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C4495">
              <w:t>about me</w:t>
            </w:r>
          </w:p>
          <w:p w14:paraId="362F42DC" w14:textId="3220097A" w:rsidR="00C26078" w:rsidRPr="00257CDB" w:rsidRDefault="00C26078" w:rsidP="00C2607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57CDB">
              <w:rPr>
                <w:rFonts w:asciiTheme="majorHAnsi" w:hAnsiTheme="majorHAnsi" w:cstheme="majorHAnsi"/>
                <w:sz w:val="28"/>
                <w:szCs w:val="28"/>
              </w:rPr>
              <w:t xml:space="preserve">My name is </w:t>
            </w:r>
            <w:r w:rsidR="00257CDB">
              <w:rPr>
                <w:rFonts w:asciiTheme="majorHAnsi" w:hAnsiTheme="majorHAnsi" w:cstheme="majorHAnsi"/>
                <w:sz w:val="28"/>
                <w:szCs w:val="28"/>
              </w:rPr>
              <w:t>W</w:t>
            </w:r>
            <w:r w:rsidRPr="00257CDB">
              <w:rPr>
                <w:rFonts w:asciiTheme="majorHAnsi" w:hAnsiTheme="majorHAnsi" w:cstheme="majorHAnsi"/>
                <w:sz w:val="28"/>
                <w:szCs w:val="28"/>
              </w:rPr>
              <w:t xml:space="preserve">ail </w:t>
            </w:r>
            <w:r w:rsidR="00257CDB">
              <w:rPr>
                <w:rFonts w:asciiTheme="majorHAnsi" w:hAnsiTheme="majorHAnsi" w:cstheme="majorHAnsi"/>
                <w:sz w:val="28"/>
                <w:szCs w:val="28"/>
              </w:rPr>
              <w:t>O</w:t>
            </w:r>
            <w:r w:rsidRPr="00257CDB">
              <w:rPr>
                <w:rFonts w:asciiTheme="majorHAnsi" w:hAnsiTheme="majorHAnsi" w:cstheme="majorHAnsi"/>
                <w:sz w:val="28"/>
                <w:szCs w:val="28"/>
              </w:rPr>
              <w:t xml:space="preserve">gua and </w:t>
            </w:r>
            <w:r w:rsidR="00F10E03">
              <w:rPr>
                <w:rFonts w:asciiTheme="majorHAnsi" w:hAnsiTheme="majorHAnsi" w:cstheme="majorHAnsi"/>
                <w:sz w:val="28"/>
                <w:szCs w:val="28"/>
              </w:rPr>
              <w:t xml:space="preserve">I </w:t>
            </w:r>
            <w:r w:rsidRPr="00257CDB">
              <w:rPr>
                <w:rFonts w:asciiTheme="majorHAnsi" w:hAnsiTheme="majorHAnsi" w:cstheme="majorHAnsi"/>
                <w:sz w:val="28"/>
                <w:szCs w:val="28"/>
              </w:rPr>
              <w:t xml:space="preserve">am a </w:t>
            </w:r>
            <w:r w:rsidR="005A5E78" w:rsidRPr="00257CDB">
              <w:rPr>
                <w:rFonts w:asciiTheme="majorHAnsi" w:hAnsiTheme="majorHAnsi" w:cstheme="majorHAnsi"/>
                <w:sz w:val="28"/>
                <w:szCs w:val="28"/>
              </w:rPr>
              <w:t xml:space="preserve">junior </w:t>
            </w:r>
            <w:r w:rsidR="00257CDB" w:rsidRPr="00257CDB">
              <w:rPr>
                <w:rFonts w:asciiTheme="majorHAnsi" w:hAnsiTheme="majorHAnsi" w:cstheme="majorHAnsi"/>
                <w:sz w:val="28"/>
                <w:szCs w:val="28"/>
              </w:rPr>
              <w:t>front-end</w:t>
            </w:r>
            <w:r w:rsidR="005A5E78" w:rsidRPr="00257C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257CDB">
              <w:rPr>
                <w:rFonts w:asciiTheme="majorHAnsi" w:hAnsiTheme="majorHAnsi" w:cstheme="majorHAnsi"/>
                <w:sz w:val="28"/>
                <w:szCs w:val="28"/>
              </w:rPr>
              <w:t>web developer an</w:t>
            </w:r>
            <w:r w:rsidR="002C0B70" w:rsidRPr="00257CDB">
              <w:rPr>
                <w:rFonts w:asciiTheme="majorHAnsi" w:hAnsiTheme="majorHAnsi" w:cstheme="majorHAnsi"/>
                <w:sz w:val="28"/>
                <w:szCs w:val="28"/>
              </w:rPr>
              <w:t>d</w:t>
            </w:r>
            <w:r w:rsidRPr="00257CDB">
              <w:rPr>
                <w:rFonts w:asciiTheme="majorHAnsi" w:hAnsiTheme="majorHAnsi" w:cstheme="majorHAnsi"/>
                <w:sz w:val="28"/>
                <w:szCs w:val="28"/>
              </w:rPr>
              <w:t xml:space="preserve"> enthusiast. I</w:t>
            </w:r>
            <w:r w:rsidR="00257C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257CDB">
              <w:rPr>
                <w:rFonts w:asciiTheme="majorHAnsi" w:hAnsiTheme="majorHAnsi" w:cstheme="majorHAnsi"/>
                <w:sz w:val="28"/>
                <w:szCs w:val="28"/>
              </w:rPr>
              <w:t xml:space="preserve">am highly </w:t>
            </w:r>
            <w:r w:rsidR="00257CDB" w:rsidRPr="00257CDB">
              <w:rPr>
                <w:rFonts w:asciiTheme="majorHAnsi" w:hAnsiTheme="majorHAnsi" w:cstheme="majorHAnsi"/>
                <w:sz w:val="28"/>
                <w:szCs w:val="28"/>
              </w:rPr>
              <w:t>self-motivated</w:t>
            </w:r>
            <w:r w:rsidRPr="00257CDB">
              <w:rPr>
                <w:rFonts w:asciiTheme="majorHAnsi" w:hAnsiTheme="majorHAnsi" w:cstheme="majorHAnsi"/>
                <w:sz w:val="28"/>
                <w:szCs w:val="28"/>
              </w:rPr>
              <w:t xml:space="preserve"> and passionate about solving problems. </w:t>
            </w:r>
          </w:p>
          <w:p w14:paraId="4E24D461" w14:textId="5279B2DD" w:rsidR="002C2CDD" w:rsidRPr="00257CDB" w:rsidRDefault="00F10E03" w:rsidP="00C2607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I </w:t>
            </w:r>
            <w:r w:rsidR="00C26078" w:rsidRPr="00257CDB">
              <w:rPr>
                <w:rFonts w:asciiTheme="majorHAnsi" w:hAnsiTheme="majorHAnsi" w:cstheme="majorHAnsi"/>
                <w:sz w:val="28"/>
                <w:szCs w:val="28"/>
              </w:rPr>
              <w:t xml:space="preserve">am currently studying computer engineering at </w:t>
            </w:r>
            <w:r w:rsidR="00257CDB" w:rsidRPr="00257CDB">
              <w:rPr>
                <w:rFonts w:asciiTheme="majorHAnsi" w:hAnsiTheme="majorHAnsi" w:cstheme="majorHAnsi"/>
                <w:sz w:val="28"/>
                <w:szCs w:val="28"/>
              </w:rPr>
              <w:t>Kharkov</w:t>
            </w:r>
            <w:r w:rsidR="00C26078" w:rsidRPr="00257CDB">
              <w:rPr>
                <w:rFonts w:asciiTheme="majorHAnsi" w:hAnsiTheme="majorHAnsi" w:cstheme="majorHAnsi"/>
                <w:sz w:val="28"/>
                <w:szCs w:val="28"/>
              </w:rPr>
              <w:t xml:space="preserve"> polytechnic institute, with a focus on systems programming</w:t>
            </w:r>
            <w:r w:rsidR="00292D13">
              <w:rPr>
                <w:rFonts w:asciiTheme="majorHAnsi" w:hAnsiTheme="majorHAnsi" w:cstheme="majorHAnsi"/>
                <w:sz w:val="28"/>
                <w:szCs w:val="28"/>
              </w:rPr>
              <w:t>.</w:t>
            </w:r>
            <w:r w:rsidR="00243054">
              <w:rPr>
                <w:rFonts w:asciiTheme="majorHAnsi" w:hAnsiTheme="majorHAnsi" w:cstheme="majorHAnsi"/>
                <w:sz w:val="28"/>
                <w:szCs w:val="28"/>
              </w:rPr>
              <w:t xml:space="preserve">   </w:t>
            </w:r>
          </w:p>
          <w:p w14:paraId="75F45AA3" w14:textId="77777777" w:rsidR="002C2CDD" w:rsidRPr="00906BEE" w:rsidRDefault="00CC4495" w:rsidP="007569C1">
            <w:pPr>
              <w:pStyle w:val="Heading3"/>
            </w:pPr>
            <w:r>
              <w:t xml:space="preserve">programming </w:t>
            </w:r>
            <w:sdt>
              <w:sdtPr>
                <w:alias w:val="Skills:"/>
                <w:tag w:val="Skills:"/>
                <w:id w:val="1490835561"/>
                <w:placeholder>
                  <w:docPart w:val="6D8E3FE4247F4AF9B31554F54BBEDF7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2D1695BA" w14:textId="083F0CCD" w:rsidR="0065566C" w:rsidRPr="00F6526F" w:rsidRDefault="00CC4495" w:rsidP="00F6526F">
            <w:pPr>
              <w:pStyle w:val="ListParagraph"/>
              <w:numPr>
                <w:ilvl w:val="0"/>
                <w:numId w:val="12"/>
              </w:numPr>
              <w:spacing w:after="74" w:line="263" w:lineRule="auto"/>
              <w:rPr>
                <w:rFonts w:eastAsia="Calibri" w:cs="Calibri"/>
                <w:color w:val="181717"/>
                <w:sz w:val="28"/>
                <w:szCs w:val="28"/>
              </w:rPr>
            </w:pPr>
            <w:r w:rsidRPr="0065566C">
              <w:rPr>
                <w:rFonts w:eastAsia="Calibri" w:cs="Calibri"/>
                <w:color w:val="181717"/>
                <w:sz w:val="28"/>
                <w:szCs w:val="28"/>
              </w:rPr>
              <w:t>JavaScrip</w:t>
            </w:r>
            <w:r w:rsidR="00F6526F">
              <w:rPr>
                <w:rFonts w:eastAsia="Calibri" w:cs="Calibri"/>
                <w:color w:val="181717"/>
                <w:sz w:val="28"/>
                <w:szCs w:val="28"/>
              </w:rPr>
              <w:t>t</w:t>
            </w:r>
            <w:r w:rsidR="00E34F6B">
              <w:rPr>
                <w:rFonts w:eastAsia="Calibri" w:cs="Calibri"/>
                <w:color w:val="181717"/>
                <w:sz w:val="28"/>
                <w:szCs w:val="28"/>
              </w:rPr>
              <w:t>/jQuery</w:t>
            </w:r>
          </w:p>
          <w:p w14:paraId="567ADD55" w14:textId="77777777" w:rsidR="0065566C" w:rsidRPr="0065566C" w:rsidRDefault="00CC4495" w:rsidP="0065566C">
            <w:pPr>
              <w:pStyle w:val="ListParagraph"/>
              <w:numPr>
                <w:ilvl w:val="0"/>
                <w:numId w:val="12"/>
              </w:numPr>
              <w:spacing w:after="74" w:line="263" w:lineRule="auto"/>
              <w:rPr>
                <w:rFonts w:eastAsia="Calibri" w:cs="Calibri"/>
                <w:sz w:val="28"/>
                <w:szCs w:val="28"/>
              </w:rPr>
            </w:pPr>
            <w:r w:rsidRPr="0065566C">
              <w:rPr>
                <w:rFonts w:eastAsia="Calibri" w:cs="Calibri"/>
                <w:color w:val="181717"/>
                <w:sz w:val="28"/>
                <w:szCs w:val="28"/>
              </w:rPr>
              <w:t>Angular4+</w:t>
            </w:r>
          </w:p>
          <w:p w14:paraId="4289DAC6" w14:textId="77777777" w:rsidR="0065566C" w:rsidRDefault="0065566C" w:rsidP="0065566C">
            <w:pPr>
              <w:pStyle w:val="ListParagraph"/>
              <w:numPr>
                <w:ilvl w:val="0"/>
                <w:numId w:val="12"/>
              </w:numPr>
              <w:spacing w:after="74" w:line="263" w:lineRule="auto"/>
              <w:rPr>
                <w:rFonts w:eastAsia="Calibri" w:cs="Calibri"/>
                <w:sz w:val="28"/>
                <w:szCs w:val="28"/>
              </w:rPr>
            </w:pPr>
            <w:r w:rsidRPr="0065566C">
              <w:rPr>
                <w:rFonts w:eastAsia="Calibri" w:cs="Calibri"/>
                <w:sz w:val="28"/>
                <w:szCs w:val="28"/>
              </w:rPr>
              <w:t>B</w:t>
            </w:r>
            <w:r w:rsidR="00CC4495" w:rsidRPr="0065566C">
              <w:rPr>
                <w:rFonts w:eastAsia="Calibri" w:cs="Calibri"/>
                <w:sz w:val="28"/>
                <w:szCs w:val="28"/>
              </w:rPr>
              <w:t>ootstrap</w:t>
            </w:r>
          </w:p>
          <w:p w14:paraId="3D9AB00D" w14:textId="6BC529E0" w:rsidR="0065566C" w:rsidRDefault="0065566C" w:rsidP="0065566C">
            <w:pPr>
              <w:pStyle w:val="ListParagraph"/>
              <w:numPr>
                <w:ilvl w:val="0"/>
                <w:numId w:val="12"/>
              </w:numPr>
              <w:spacing w:after="74" w:line="263" w:lineRule="auto"/>
              <w:rPr>
                <w:rFonts w:eastAsia="Calibri" w:cs="Calibri"/>
                <w:sz w:val="28"/>
                <w:szCs w:val="28"/>
              </w:rPr>
            </w:pPr>
            <w:r w:rsidRPr="0065566C">
              <w:rPr>
                <w:rFonts w:eastAsia="Calibri" w:cs="Calibri"/>
                <w:sz w:val="28"/>
                <w:szCs w:val="28"/>
              </w:rPr>
              <w:t>CSS</w:t>
            </w:r>
            <w:r w:rsidR="00F7445C">
              <w:rPr>
                <w:rFonts w:eastAsia="Calibri" w:cs="Calibri"/>
                <w:sz w:val="28"/>
                <w:szCs w:val="28"/>
              </w:rPr>
              <w:t>3</w:t>
            </w:r>
          </w:p>
          <w:p w14:paraId="7260BF8E" w14:textId="77777777" w:rsidR="00CC4495" w:rsidRDefault="0065566C" w:rsidP="0065566C">
            <w:pPr>
              <w:pStyle w:val="ListParagraph"/>
              <w:numPr>
                <w:ilvl w:val="0"/>
                <w:numId w:val="12"/>
              </w:numPr>
              <w:spacing w:after="74" w:line="263" w:lineRule="auto"/>
              <w:rPr>
                <w:rFonts w:eastAsia="Calibri" w:cs="Calibri"/>
                <w:sz w:val="28"/>
                <w:szCs w:val="28"/>
              </w:rPr>
            </w:pPr>
            <w:r w:rsidRPr="0065566C">
              <w:rPr>
                <w:rFonts w:eastAsia="Calibri" w:cs="Calibri"/>
                <w:sz w:val="28"/>
                <w:szCs w:val="28"/>
              </w:rPr>
              <w:t>HTML</w:t>
            </w:r>
            <w:r w:rsidR="00CC4495" w:rsidRPr="0065566C">
              <w:rPr>
                <w:rFonts w:eastAsia="Calibri" w:cs="Calibri"/>
                <w:sz w:val="28"/>
                <w:szCs w:val="28"/>
              </w:rPr>
              <w:t>5</w:t>
            </w:r>
          </w:p>
          <w:p w14:paraId="19558144" w14:textId="2D0476D3" w:rsidR="0050598B" w:rsidRPr="0050598B" w:rsidRDefault="00455AF9" w:rsidP="0050598B">
            <w:pPr>
              <w:pStyle w:val="Heading3"/>
            </w:pPr>
            <w:r>
              <w:t>contact</w:t>
            </w:r>
          </w:p>
          <w:p w14:paraId="68AD84F6" w14:textId="1FCEE1EC" w:rsidR="0050598B" w:rsidRPr="0050598B" w:rsidRDefault="0050598B" w:rsidP="0050598B">
            <w:pPr>
              <w:pStyle w:val="ListParagraph"/>
              <w:spacing w:after="74" w:line="263" w:lineRule="auto"/>
              <w:ind w:left="90"/>
              <w:rPr>
                <w:rFonts w:eastAsia="Calibri" w:cs="Calibri"/>
                <w:sz w:val="28"/>
                <w:szCs w:val="28"/>
              </w:rPr>
            </w:pPr>
            <w:r>
              <w:rPr>
                <w:rFonts w:eastAsia="Calibri" w:cs="Calibri"/>
                <w:noProof/>
                <w:sz w:val="28"/>
                <w:szCs w:val="28"/>
              </w:rPr>
              <w:drawing>
                <wp:inline distT="0" distB="0" distL="0" distR="0" wp14:anchorId="42B743EF" wp14:editId="7F21C805">
                  <wp:extent cx="799465" cy="661181"/>
                  <wp:effectExtent l="0" t="0" r="0" b="0"/>
                  <wp:docPr id="5" name="Graphic 5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nvelope.sv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800" cy="67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6F75B6" w14:textId="5EBDD181" w:rsidR="00455AF9" w:rsidRPr="00482089" w:rsidRDefault="00331C52" w:rsidP="00455AF9">
            <w:pPr>
              <w:pStyle w:val="ListParagraph"/>
              <w:spacing w:after="74" w:line="263" w:lineRule="auto"/>
              <w:ind w:left="90"/>
              <w:rPr>
                <w:rFonts w:eastAsia="Calibri" w:cs="Calibri"/>
                <w:b/>
                <w:bCs/>
                <w:sz w:val="32"/>
                <w:szCs w:val="32"/>
              </w:rPr>
            </w:pPr>
            <w:hyperlink r:id="rId12" w:history="1">
              <w:r w:rsidR="0050598B" w:rsidRPr="00482089">
                <w:rPr>
                  <w:rStyle w:val="Hyperlink"/>
                  <w:rFonts w:eastAsia="Calibri" w:cs="Calibri"/>
                  <w:b/>
                  <w:bCs/>
                  <w:sz w:val="32"/>
                  <w:szCs w:val="32"/>
                </w:rPr>
                <w:t>waelogua@gmail.com</w:t>
              </w:r>
            </w:hyperlink>
          </w:p>
          <w:p w14:paraId="331B399A" w14:textId="089C3B95" w:rsidR="0050598B" w:rsidRDefault="0050598B" w:rsidP="00455AF9">
            <w:pPr>
              <w:pStyle w:val="ListParagraph"/>
              <w:spacing w:after="74" w:line="263" w:lineRule="auto"/>
              <w:ind w:left="90"/>
              <w:rPr>
                <w:rFonts w:eastAsia="Calibri" w:cs="Calibri"/>
                <w:sz w:val="28"/>
                <w:szCs w:val="28"/>
              </w:rPr>
            </w:pPr>
            <w:r>
              <w:rPr>
                <w:rFonts w:eastAsia="Calibri" w:cs="Calibri"/>
                <w:noProof/>
                <w:sz w:val="28"/>
                <w:szCs w:val="28"/>
              </w:rPr>
              <w:drawing>
                <wp:inline distT="0" distB="0" distL="0" distR="0" wp14:anchorId="6CA66704" wp14:editId="03E14950">
                  <wp:extent cx="913479" cy="801859"/>
                  <wp:effectExtent l="0" t="0" r="0" b="0"/>
                  <wp:docPr id="7" name="Graphic 7" descr="Speaker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peakerphone.sv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009" cy="81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1D11D3" w14:textId="5AAE88AD" w:rsidR="0050598B" w:rsidRPr="00482089" w:rsidRDefault="00342640" w:rsidP="0050598B">
            <w:pPr>
              <w:pStyle w:val="ListParagraph"/>
              <w:spacing w:after="74" w:line="263" w:lineRule="auto"/>
              <w:ind w:left="90"/>
              <w:rPr>
                <w:rFonts w:eastAsia="Calibri" w:cs="Calibri"/>
                <w:b/>
                <w:bCs/>
                <w:sz w:val="32"/>
                <w:szCs w:val="32"/>
                <w:u w:val="single"/>
              </w:rPr>
            </w:pPr>
            <w:r w:rsidRPr="00482089">
              <w:rPr>
                <w:rFonts w:eastAsia="Calibri" w:cs="Calibri"/>
                <w:b/>
                <w:bCs/>
                <w:sz w:val="32"/>
                <w:szCs w:val="32"/>
                <w:u w:val="single"/>
              </w:rPr>
              <w:t>+38</w:t>
            </w:r>
            <w:r w:rsidR="00416F86" w:rsidRPr="00482089">
              <w:rPr>
                <w:rFonts w:eastAsia="Calibri" w:cs="Calibri"/>
                <w:b/>
                <w:bCs/>
                <w:sz w:val="32"/>
                <w:szCs w:val="32"/>
                <w:u w:val="single"/>
              </w:rPr>
              <w:t>0</w:t>
            </w:r>
            <w:r w:rsidR="00F7445C" w:rsidRPr="00482089">
              <w:rPr>
                <w:rFonts w:eastAsia="Calibri" w:cs="Calibri"/>
                <w:b/>
                <w:bCs/>
                <w:sz w:val="32"/>
                <w:szCs w:val="32"/>
                <w:u w:val="single"/>
              </w:rPr>
              <w:t>(</w:t>
            </w:r>
            <w:r w:rsidRPr="00482089">
              <w:rPr>
                <w:rFonts w:eastAsia="Calibri" w:cs="Calibri"/>
                <w:b/>
                <w:bCs/>
                <w:sz w:val="32"/>
                <w:szCs w:val="32"/>
                <w:u w:val="single"/>
              </w:rPr>
              <w:t>633</w:t>
            </w:r>
            <w:r w:rsidR="00F7445C" w:rsidRPr="00482089">
              <w:rPr>
                <w:rFonts w:eastAsia="Calibri" w:cs="Calibri"/>
                <w:b/>
                <w:bCs/>
                <w:sz w:val="32"/>
                <w:szCs w:val="32"/>
                <w:u w:val="single"/>
              </w:rPr>
              <w:t>-</w:t>
            </w:r>
            <w:r w:rsidRPr="00482089">
              <w:rPr>
                <w:rFonts w:eastAsia="Calibri" w:cs="Calibri"/>
                <w:b/>
                <w:bCs/>
                <w:sz w:val="32"/>
                <w:szCs w:val="32"/>
                <w:u w:val="single"/>
              </w:rPr>
              <w:t>47</w:t>
            </w:r>
            <w:r w:rsidR="00F7445C" w:rsidRPr="00482089">
              <w:rPr>
                <w:rFonts w:eastAsia="Calibri" w:cs="Calibri"/>
                <w:b/>
                <w:bCs/>
                <w:sz w:val="32"/>
                <w:szCs w:val="32"/>
                <w:u w:val="single"/>
              </w:rPr>
              <w:t>-</w:t>
            </w:r>
            <w:r w:rsidRPr="00482089">
              <w:rPr>
                <w:rFonts w:eastAsia="Calibri" w:cs="Calibri"/>
                <w:b/>
                <w:bCs/>
                <w:sz w:val="32"/>
                <w:szCs w:val="32"/>
                <w:u w:val="single"/>
              </w:rPr>
              <w:t>42</w:t>
            </w:r>
            <w:r w:rsidR="00F7445C" w:rsidRPr="00482089">
              <w:rPr>
                <w:rFonts w:eastAsia="Calibri" w:cs="Calibri"/>
                <w:b/>
                <w:bCs/>
                <w:sz w:val="32"/>
                <w:szCs w:val="32"/>
                <w:u w:val="single"/>
              </w:rPr>
              <w:t>-</w:t>
            </w:r>
            <w:r w:rsidRPr="00482089">
              <w:rPr>
                <w:rFonts w:eastAsia="Calibri" w:cs="Calibri"/>
                <w:b/>
                <w:bCs/>
                <w:sz w:val="32"/>
                <w:szCs w:val="32"/>
                <w:u w:val="single"/>
              </w:rPr>
              <w:t>96</w:t>
            </w:r>
            <w:r w:rsidR="00F7445C" w:rsidRPr="00482089">
              <w:rPr>
                <w:rFonts w:eastAsia="Calibri" w:cs="Calibri"/>
                <w:b/>
                <w:bCs/>
                <w:sz w:val="32"/>
                <w:szCs w:val="32"/>
                <w:u w:val="single"/>
              </w:rPr>
              <w:t>)</w:t>
            </w:r>
          </w:p>
          <w:p w14:paraId="3E1B51F6" w14:textId="1E3404F8" w:rsidR="0050598B" w:rsidRDefault="0050598B" w:rsidP="00455AF9">
            <w:pPr>
              <w:pStyle w:val="ListParagraph"/>
              <w:spacing w:after="74" w:line="263" w:lineRule="auto"/>
              <w:ind w:left="90"/>
              <w:rPr>
                <w:rFonts w:eastAsia="Calibri" w:cs="Calibri"/>
                <w:sz w:val="28"/>
                <w:szCs w:val="28"/>
              </w:rPr>
            </w:pPr>
            <w:r>
              <w:rPr>
                <w:rFonts w:eastAsia="Calibri" w:cs="Calibri"/>
                <w:noProof/>
                <w:sz w:val="28"/>
                <w:szCs w:val="28"/>
              </w:rPr>
              <w:drawing>
                <wp:inline distT="0" distB="0" distL="0" distR="0" wp14:anchorId="4CAF4FFF" wp14:editId="3F06DE92">
                  <wp:extent cx="928499" cy="81592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ocial-media-icons-04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247" cy="831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CA2739" w14:textId="55C92E1E" w:rsidR="00741125" w:rsidRPr="00A41570" w:rsidRDefault="0050598B" w:rsidP="00A41570">
            <w:pPr>
              <w:pStyle w:val="ListParagraph"/>
              <w:spacing w:after="74" w:line="263" w:lineRule="auto"/>
              <w:ind w:left="90"/>
              <w:rPr>
                <w:rFonts w:eastAsia="Calibri" w:cs="Calibri"/>
                <w:b/>
                <w:bCs/>
                <w:sz w:val="32"/>
                <w:szCs w:val="32"/>
              </w:rPr>
            </w:pPr>
            <w:r w:rsidRPr="00482089">
              <w:rPr>
                <w:rFonts w:eastAsia="Calibri" w:cs="Calibri"/>
                <w:b/>
                <w:bCs/>
                <w:sz w:val="32"/>
                <w:szCs w:val="32"/>
              </w:rPr>
              <w:t xml:space="preserve">  </w:t>
            </w:r>
            <w:r w:rsidR="00342640" w:rsidRPr="00482089">
              <w:rPr>
                <w:rFonts w:eastAsia="Calibri" w:cs="Calibri"/>
                <w:b/>
                <w:bCs/>
                <w:sz w:val="32"/>
                <w:szCs w:val="32"/>
              </w:rPr>
              <w:t>wael-ogua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7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22"/>
            </w:tblGrid>
            <w:tr w:rsidR="00C612DA" w:rsidRPr="00906BEE" w14:paraId="76BAB235" w14:textId="77777777" w:rsidTr="00AE024E">
              <w:trPr>
                <w:trHeight w:val="109"/>
              </w:trPr>
              <w:tc>
                <w:tcPr>
                  <w:tcW w:w="6722" w:type="dxa"/>
                  <w:vAlign w:val="center"/>
                </w:tcPr>
                <w:p w14:paraId="6B5B7BC4" w14:textId="77777777" w:rsidR="00B1571D" w:rsidRDefault="00B1571D" w:rsidP="00AE024E">
                  <w:pPr>
                    <w:pStyle w:val="Heading2"/>
                    <w:ind w:left="3682" w:right="-180"/>
                    <w:outlineLvl w:val="1"/>
                    <w:rPr>
                      <w:color w:val="FFFFFF" w:themeColor="background1"/>
                    </w:rPr>
                  </w:pPr>
                </w:p>
                <w:p w14:paraId="2C19D986" w14:textId="001CEF15" w:rsidR="00B1571D" w:rsidRPr="00906BEE" w:rsidRDefault="00AE024E" w:rsidP="00AE024E">
                  <w:pPr>
                    <w:pStyle w:val="Heading2"/>
                    <w:outlineLvl w:val="1"/>
                  </w:pPr>
                  <w:r>
                    <w:t>ogua wail</w:t>
                  </w:r>
                </w:p>
              </w:tc>
            </w:tr>
          </w:tbl>
          <w:p w14:paraId="65176B75" w14:textId="77777777" w:rsidR="00482089" w:rsidRDefault="007E4D67" w:rsidP="007569C1">
            <w:pPr>
              <w:pStyle w:val="Heading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E28D82" wp14:editId="56E7EAED">
                      <wp:simplePos x="0" y="0"/>
                      <wp:positionH relativeFrom="column">
                        <wp:posOffset>-332348</wp:posOffset>
                      </wp:positionH>
                      <wp:positionV relativeFrom="paragraph">
                        <wp:posOffset>-994312</wp:posOffset>
                      </wp:positionV>
                      <wp:extent cx="4768508" cy="1350498"/>
                      <wp:effectExtent l="0" t="0" r="13335" b="21590"/>
                      <wp:wrapNone/>
                      <wp:docPr id="3" name="Flowchart: Proce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8508" cy="1350498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5BCCBB34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3" o:spid="_x0000_s1026" type="#_x0000_t109" style="position:absolute;margin-left:-26.15pt;margin-top:-78.3pt;width:375.45pt;height:106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" fillcolor="#ddd [3204]" strokecolor="#6e6e6e [1604]" strokeweight="1pt"/>
                  </w:pict>
                </mc:Fallback>
              </mc:AlternateContent>
            </w:r>
          </w:p>
          <w:p w14:paraId="7750B048" w14:textId="77777777" w:rsidR="00482089" w:rsidRDefault="00482089" w:rsidP="007569C1">
            <w:pPr>
              <w:pStyle w:val="Heading3"/>
            </w:pPr>
          </w:p>
          <w:p w14:paraId="0B6408D4" w14:textId="77777777" w:rsidR="00482089" w:rsidRDefault="00482089" w:rsidP="007569C1">
            <w:pPr>
              <w:pStyle w:val="Heading3"/>
            </w:pPr>
          </w:p>
          <w:p w14:paraId="5A18F5F5" w14:textId="77777777" w:rsidR="00482089" w:rsidRDefault="00482089" w:rsidP="007569C1">
            <w:pPr>
              <w:pStyle w:val="Heading3"/>
            </w:pPr>
          </w:p>
          <w:p w14:paraId="6EAEF747" w14:textId="0F3FCD25" w:rsidR="00A425CD" w:rsidRPr="00A425CD" w:rsidRDefault="00331C52" w:rsidP="00A425CD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2770C73F6B654FA0A7A53FAC3563CCA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  <w:r w:rsidR="006A2FB1">
              <w:t xml:space="preserve"> (projects)</w:t>
            </w:r>
          </w:p>
          <w:p w14:paraId="29F6FCFC" w14:textId="1F363142" w:rsidR="00243054" w:rsidRPr="00243054" w:rsidRDefault="00243054" w:rsidP="002C0B70">
            <w:pPr>
              <w:pStyle w:val="Heading4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caps w:val="0"/>
              </w:rPr>
              <w:t>TheMovieOg (project)</w:t>
            </w:r>
          </w:p>
          <w:p w14:paraId="7D0C699E" w14:textId="49A50979" w:rsidR="00243054" w:rsidRPr="00243054" w:rsidRDefault="00243054" w:rsidP="00243054">
            <w:pPr>
              <w:pStyle w:val="Heading5"/>
              <w:ind w:left="714" w:hanging="714"/>
              <w:rPr>
                <w:rFonts w:ascii="Arial" w:hAnsi="Arial" w:cs="Arial"/>
              </w:rPr>
            </w:pPr>
            <w:r>
              <w:t xml:space="preserve">              </w:t>
            </w:r>
            <w:r w:rsidRPr="00243054">
              <w:rPr>
                <w:rFonts w:ascii="Arial" w:hAnsi="Arial" w:cs="Arial"/>
              </w:rPr>
              <w:t xml:space="preserve">a search webpage </w:t>
            </w:r>
            <w:proofErr w:type="gramStart"/>
            <w:r w:rsidRPr="00243054">
              <w:rPr>
                <w:rFonts w:ascii="Arial" w:hAnsi="Arial" w:cs="Arial"/>
              </w:rPr>
              <w:t>allow</w:t>
            </w:r>
            <w:proofErr w:type="gramEnd"/>
            <w:r w:rsidRPr="00243054">
              <w:rPr>
                <w:rFonts w:ascii="Arial" w:hAnsi="Arial" w:cs="Arial"/>
              </w:rPr>
              <w:t xml:space="preserve"> you to search for movies info          from old movies to new and popular</w:t>
            </w:r>
            <w:r>
              <w:rPr>
                <w:rFonts w:ascii="Arial" w:hAnsi="Arial" w:cs="Arial"/>
              </w:rPr>
              <w:t>.</w:t>
            </w:r>
          </w:p>
          <w:p w14:paraId="1B3D27DA" w14:textId="3CD7D835" w:rsidR="00F6526F" w:rsidRPr="00845E2E" w:rsidRDefault="00DC1DE4" w:rsidP="002C0B70">
            <w:pPr>
              <w:pStyle w:val="Heading4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845E2E">
              <w:rPr>
                <w:rFonts w:ascii="Arial" w:hAnsi="Arial" w:cs="Arial"/>
                <w:caps w:val="0"/>
              </w:rPr>
              <w:t>C</w:t>
            </w:r>
            <w:r w:rsidR="00243054">
              <w:rPr>
                <w:rFonts w:ascii="Arial" w:hAnsi="Arial" w:cs="Arial"/>
                <w:caps w:val="0"/>
              </w:rPr>
              <w:t>onvertMyMoney</w:t>
            </w:r>
            <w:r w:rsidR="003551CC" w:rsidRPr="00845E2E">
              <w:rPr>
                <w:rFonts w:ascii="Arial" w:hAnsi="Arial" w:cs="Arial"/>
                <w:caps w:val="0"/>
              </w:rPr>
              <w:t xml:space="preserve"> (</w:t>
            </w:r>
            <w:r w:rsidR="00A425CD" w:rsidRPr="00845E2E">
              <w:rPr>
                <w:rFonts w:ascii="Arial" w:hAnsi="Arial" w:cs="Arial"/>
                <w:caps w:val="0"/>
              </w:rPr>
              <w:t>project)</w:t>
            </w:r>
          </w:p>
          <w:p w14:paraId="1CF63BBF" w14:textId="5916690F" w:rsidR="006A2FB1" w:rsidRDefault="00DC1DE4" w:rsidP="006A2FB1">
            <w:pPr>
              <w:pStyle w:val="Heading4"/>
              <w:ind w:left="720"/>
              <w:rPr>
                <w:rFonts w:ascii="Arial" w:hAnsi="Arial" w:cs="Arial"/>
                <w:i/>
                <w:iCs w:val="0"/>
                <w:caps w:val="0"/>
                <w:color w:val="AAAAAA"/>
              </w:rPr>
            </w:pPr>
            <w:r>
              <w:rPr>
                <w:rFonts w:ascii="Arial" w:hAnsi="Arial" w:cs="Arial"/>
                <w:i/>
                <w:iCs w:val="0"/>
                <w:caps w:val="0"/>
                <w:color w:val="AAAAAA"/>
              </w:rPr>
              <w:t>is</w:t>
            </w:r>
            <w:r w:rsidR="006A2FB1">
              <w:rPr>
                <w:rFonts w:ascii="Arial" w:hAnsi="Arial" w:cs="Arial"/>
                <w:i/>
                <w:iCs w:val="0"/>
                <w:caps w:val="0"/>
                <w:color w:val="AAAAAA"/>
              </w:rPr>
              <w:t xml:space="preserve"> a simple currency converter that allows you to quickly check the latest currency </w:t>
            </w:r>
            <w:r>
              <w:rPr>
                <w:rFonts w:ascii="Arial" w:hAnsi="Arial" w:cs="Arial"/>
                <w:i/>
                <w:iCs w:val="0"/>
                <w:caps w:val="0"/>
                <w:color w:val="AAAAAA"/>
              </w:rPr>
              <w:t>exchange,</w:t>
            </w:r>
            <w:r w:rsidR="006A2FB1">
              <w:rPr>
                <w:rFonts w:ascii="Arial" w:hAnsi="Arial" w:cs="Arial"/>
                <w:i/>
                <w:iCs w:val="0"/>
                <w:caps w:val="0"/>
                <w:color w:val="AAAAAA"/>
              </w:rPr>
              <w:t xml:space="preserve"> hourly updated conversion rates, </w:t>
            </w:r>
            <w:r>
              <w:rPr>
                <w:rFonts w:ascii="Arial" w:hAnsi="Arial" w:cs="Arial"/>
                <w:i/>
                <w:iCs w:val="0"/>
                <w:caps w:val="0"/>
                <w:color w:val="AAAAAA"/>
              </w:rPr>
              <w:t>currency converter</w:t>
            </w:r>
            <w:r w:rsidR="006A2FB1">
              <w:rPr>
                <w:rFonts w:ascii="Arial" w:hAnsi="Arial" w:cs="Arial"/>
                <w:i/>
                <w:iCs w:val="0"/>
                <w:caps w:val="0"/>
                <w:color w:val="AAAAAA"/>
              </w:rPr>
              <w:t xml:space="preserve"> </w:t>
            </w:r>
            <w:r>
              <w:rPr>
                <w:rFonts w:ascii="Arial" w:hAnsi="Arial" w:cs="Arial"/>
                <w:i/>
                <w:iCs w:val="0"/>
                <w:caps w:val="0"/>
                <w:color w:val="AAAAAA"/>
              </w:rPr>
              <w:t xml:space="preserve">is made with JavaScript using </w:t>
            </w:r>
            <w:r w:rsidR="00243054">
              <w:rPr>
                <w:rFonts w:ascii="Arial" w:hAnsi="Arial" w:cs="Arial"/>
                <w:i/>
                <w:iCs w:val="0"/>
                <w:caps w:val="0"/>
                <w:color w:val="AAAAAA"/>
              </w:rPr>
              <w:t xml:space="preserve">Rest </w:t>
            </w:r>
            <w:r>
              <w:rPr>
                <w:rFonts w:ascii="Arial" w:hAnsi="Arial" w:cs="Arial"/>
                <w:i/>
                <w:iCs w:val="0"/>
                <w:caps w:val="0"/>
                <w:color w:val="AAAAAA"/>
              </w:rPr>
              <w:t>API and works perfectly.</w:t>
            </w:r>
          </w:p>
          <w:p w14:paraId="451667C7" w14:textId="515AB09C" w:rsidR="00292D13" w:rsidRPr="00845E2E" w:rsidRDefault="00243054" w:rsidP="00292D13">
            <w:pPr>
              <w:pStyle w:val="Heading4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caps w:val="0"/>
              </w:rPr>
              <w:t>TheWeatherReport</w:t>
            </w:r>
            <w:r w:rsidR="003551CC" w:rsidRPr="00845E2E">
              <w:rPr>
                <w:rFonts w:ascii="Arial" w:hAnsi="Arial" w:cs="Arial"/>
              </w:rPr>
              <w:t xml:space="preserve"> (</w:t>
            </w:r>
            <w:r w:rsidR="00A425CD" w:rsidRPr="00845E2E">
              <w:rPr>
                <w:rFonts w:ascii="Arial" w:hAnsi="Arial" w:cs="Arial"/>
                <w:caps w:val="0"/>
              </w:rPr>
              <w:t>project</w:t>
            </w:r>
            <w:r w:rsidR="00A425CD" w:rsidRPr="00845E2E">
              <w:rPr>
                <w:rFonts w:ascii="Arial" w:hAnsi="Arial" w:cs="Arial"/>
              </w:rPr>
              <w:t>)</w:t>
            </w:r>
          </w:p>
          <w:p w14:paraId="51BF64CD" w14:textId="086EAABF" w:rsidR="002C0B70" w:rsidRDefault="00FC4558" w:rsidP="00292D13">
            <w:pPr>
              <w:pStyle w:val="Heading5"/>
              <w:ind w:left="802" w:hanging="720"/>
            </w:pPr>
            <w:r w:rsidRPr="00BB6B3A">
              <w:rPr>
                <w:rFonts w:ascii="Arial" w:hAnsi="Arial" w:cs="Arial"/>
              </w:rPr>
              <w:t xml:space="preserve">          </w:t>
            </w:r>
            <w:r w:rsidRPr="00BB6B3A">
              <w:rPr>
                <w:rStyle w:val="Heading4Char"/>
                <w:rFonts w:ascii="Arial" w:hAnsi="Arial" w:cs="Arial"/>
                <w:caps w:val="0"/>
              </w:rPr>
              <w:t xml:space="preserve"> a </w:t>
            </w:r>
            <w:r w:rsidR="00243054">
              <w:rPr>
                <w:rStyle w:val="Heading4Char"/>
                <w:rFonts w:ascii="Arial" w:hAnsi="Arial" w:cs="Arial"/>
                <w:caps w:val="0"/>
              </w:rPr>
              <w:t xml:space="preserve">simple </w:t>
            </w:r>
            <w:r w:rsidRPr="00BB6B3A">
              <w:rPr>
                <w:rStyle w:val="Heading4Char"/>
                <w:rFonts w:ascii="Arial" w:hAnsi="Arial" w:cs="Arial"/>
                <w:caps w:val="0"/>
              </w:rPr>
              <w:t xml:space="preserve">webpage where you can check your current weather and daily updated made with </w:t>
            </w:r>
            <w:r w:rsidRPr="00BB6B3A">
              <w:rPr>
                <w:rStyle w:val="Heading4Char"/>
                <w:rFonts w:ascii="Arial" w:hAnsi="Arial" w:cs="Arial"/>
                <w:caps w:val="0"/>
                <w:sz w:val="20"/>
                <w:szCs w:val="20"/>
              </w:rPr>
              <w:t xml:space="preserve">HTML/CSS/JS </w:t>
            </w:r>
            <w:r w:rsidRPr="00BB6B3A">
              <w:rPr>
                <w:rStyle w:val="Heading4Char"/>
                <w:rFonts w:ascii="Arial" w:hAnsi="Arial" w:cs="Arial"/>
                <w:caps w:val="0"/>
              </w:rPr>
              <w:t>using</w:t>
            </w:r>
            <w:r w:rsidRPr="00BB6B3A">
              <w:rPr>
                <w:rFonts w:ascii="Arial" w:hAnsi="Arial" w:cs="Arial"/>
              </w:rPr>
              <w:t xml:space="preserve"> </w:t>
            </w:r>
            <w:r w:rsidR="00243054">
              <w:rPr>
                <w:rFonts w:ascii="Arial" w:hAnsi="Arial" w:cs="Arial"/>
              </w:rPr>
              <w:t xml:space="preserve">Rest </w:t>
            </w:r>
            <w:r w:rsidRPr="00BB6B3A">
              <w:rPr>
                <w:rFonts w:ascii="Arial" w:hAnsi="Arial" w:cs="Arial"/>
              </w:rPr>
              <w:t>API</w:t>
            </w:r>
            <w:r w:rsidRPr="00BB6B3A">
              <w:t>.</w:t>
            </w:r>
          </w:p>
          <w:p w14:paraId="2F1BE586" w14:textId="5FF515B8" w:rsidR="00A425CD" w:rsidRPr="00845E2E" w:rsidRDefault="003551CC" w:rsidP="00A425CD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845E2E">
              <w:rPr>
                <w:rFonts w:ascii="Arial" w:hAnsi="Arial" w:cs="Arial"/>
              </w:rPr>
              <w:t>CALL CENTER (</w:t>
            </w:r>
            <w:r w:rsidR="00A425CD" w:rsidRPr="00845E2E">
              <w:rPr>
                <w:rFonts w:ascii="Arial" w:hAnsi="Arial" w:cs="Arial"/>
              </w:rPr>
              <w:t>MD KHARKOV)</w:t>
            </w:r>
          </w:p>
          <w:p w14:paraId="76E6B577" w14:textId="5901B861" w:rsidR="003551CC" w:rsidRDefault="003551CC" w:rsidP="003551CC">
            <w:pPr>
              <w:pStyle w:val="ListParagraph"/>
            </w:pPr>
            <w:r>
              <w:t>February-April 2019</w:t>
            </w:r>
          </w:p>
          <w:p w14:paraId="44983678" w14:textId="5E258AEC" w:rsidR="00A425CD" w:rsidRPr="00845E2E" w:rsidRDefault="003551CC" w:rsidP="00A425CD">
            <w:pPr>
              <w:pStyle w:val="ListParagraph"/>
              <w:rPr>
                <w:rStyle w:val="textexposedshow"/>
                <w:rFonts w:ascii="Arial" w:hAnsi="Arial" w:cs="Arial"/>
                <w:color w:val="969696" w:themeColor="accent3"/>
                <w:shd w:val="clear" w:color="auto" w:fill="FFFFFF"/>
              </w:rPr>
            </w:pPr>
            <w:r w:rsidRPr="00845E2E">
              <w:rPr>
                <w:rStyle w:val="Heading5Char"/>
                <w:rFonts w:ascii="Arial" w:hAnsi="Arial" w:cs="Arial"/>
                <w:color w:val="969696" w:themeColor="accent3"/>
              </w:rPr>
              <w:t>We deal</w:t>
            </w:r>
            <w:r w:rsidR="00A425CD" w:rsidRPr="00845E2E">
              <w:rPr>
                <w:rStyle w:val="Heading5Char"/>
                <w:rFonts w:ascii="Arial" w:hAnsi="Arial" w:cs="Arial"/>
                <w:color w:val="969696" w:themeColor="accent3"/>
              </w:rPr>
              <w:t xml:space="preserve"> with consulting</w:t>
            </w:r>
            <w:r w:rsidR="00A425CD" w:rsidRPr="00845E2E">
              <w:rPr>
                <w:rStyle w:val="Heading5Char"/>
                <w:rFonts w:ascii="Arial" w:hAnsi="Arial" w:cs="Arial"/>
                <w:color w:val="969696" w:themeColor="accent3"/>
              </w:rPr>
              <w:br/>
            </w:r>
            <w:r w:rsidRPr="00845E2E">
              <w:rPr>
                <w:rStyle w:val="Heading5Char"/>
                <w:rFonts w:ascii="Arial" w:hAnsi="Arial" w:cs="Arial"/>
                <w:color w:val="969696" w:themeColor="accent3"/>
              </w:rPr>
              <w:t>Americans</w:t>
            </w:r>
            <w:r w:rsidR="00A425CD" w:rsidRPr="00845E2E">
              <w:rPr>
                <w:rStyle w:val="Heading5Char"/>
                <w:rFonts w:ascii="Arial" w:hAnsi="Arial" w:cs="Arial"/>
                <w:color w:val="969696" w:themeColor="accent3"/>
              </w:rPr>
              <w:t xml:space="preserve"> who have got insurance policies about benefits</w:t>
            </w:r>
            <w:r w:rsidR="00A425CD" w:rsidRPr="00845E2E">
              <w:rPr>
                <w:rStyle w:val="Heading5Char"/>
                <w:rFonts w:ascii="Arial" w:hAnsi="Arial" w:cs="Arial"/>
                <w:color w:val="969696" w:themeColor="accent3"/>
              </w:rPr>
              <w:br/>
              <w:t xml:space="preserve">that they have </w:t>
            </w:r>
            <w:r w:rsidRPr="00845E2E">
              <w:rPr>
                <w:rStyle w:val="Heading5Char"/>
                <w:rFonts w:ascii="Arial" w:hAnsi="Arial" w:cs="Arial"/>
                <w:color w:val="969696" w:themeColor="accent3"/>
              </w:rPr>
              <w:t>got.</w:t>
            </w:r>
            <w:r w:rsidR="00A425CD" w:rsidRPr="00845E2E">
              <w:rPr>
                <w:rStyle w:val="Heading5Char"/>
                <w:rFonts w:ascii="Arial" w:hAnsi="Arial" w:cs="Arial"/>
                <w:color w:val="969696" w:themeColor="accent3"/>
              </w:rPr>
              <w:t xml:space="preserve"> We help them to get medicine and</w:t>
            </w:r>
            <w:r w:rsidR="00A425CD" w:rsidRPr="00845E2E">
              <w:rPr>
                <w:rStyle w:val="Heading5Char"/>
                <w:rFonts w:ascii="Arial" w:hAnsi="Arial" w:cs="Arial"/>
                <w:color w:val="969696" w:themeColor="accent3"/>
              </w:rPr>
              <w:br/>
              <w:t>orthopedic products at the expense of the company due to</w:t>
            </w:r>
            <w:r w:rsidR="00A425CD" w:rsidRPr="00845E2E">
              <w:rPr>
                <w:rStyle w:val="Heading5Char"/>
                <w:rFonts w:ascii="Arial" w:hAnsi="Arial" w:cs="Arial"/>
                <w:color w:val="969696" w:themeColor="accent3"/>
              </w:rPr>
              <w:br/>
              <w:t>telemedicine</w:t>
            </w:r>
            <w:r w:rsidR="00A425CD" w:rsidRPr="00845E2E">
              <w:rPr>
                <w:rStyle w:val="textexposedshow"/>
                <w:rFonts w:ascii="Arial" w:hAnsi="Arial" w:cs="Arial"/>
                <w:color w:val="969696" w:themeColor="accent3"/>
                <w:shd w:val="clear" w:color="auto" w:fill="FFFFFF"/>
              </w:rPr>
              <w:t>.</w:t>
            </w:r>
          </w:p>
          <w:p w14:paraId="2BC9CE7D" w14:textId="4CB7D0DA" w:rsidR="003551CC" w:rsidRDefault="003551CC" w:rsidP="003551CC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0000" w:themeColor="text1"/>
              </w:rPr>
            </w:pPr>
            <w:r w:rsidRPr="003551CC">
              <w:rPr>
                <w:rFonts w:ascii="Arial" w:hAnsi="Arial" w:cs="Arial"/>
                <w:color w:val="000000" w:themeColor="text1"/>
              </w:rPr>
              <w:t>Customer support (</w:t>
            </w:r>
            <w:r w:rsidR="00845E2E">
              <w:rPr>
                <w:rFonts w:ascii="Arial" w:hAnsi="Arial" w:cs="Arial"/>
                <w:color w:val="000000" w:themeColor="text1"/>
              </w:rPr>
              <w:t>ORANGE-MOROCCO</w:t>
            </w:r>
            <w:r w:rsidRPr="003551CC">
              <w:rPr>
                <w:rFonts w:ascii="Arial" w:hAnsi="Arial" w:cs="Arial"/>
                <w:color w:val="000000" w:themeColor="text1"/>
              </w:rPr>
              <w:t>)</w:t>
            </w:r>
          </w:p>
          <w:p w14:paraId="715F7D36" w14:textId="584F1579" w:rsidR="003551CC" w:rsidRDefault="003551CC" w:rsidP="003551CC">
            <w:pPr>
              <w:pStyle w:val="ListParagraph"/>
              <w:rPr>
                <w:rFonts w:cstheme="minorHAnsi"/>
                <w:color w:val="000000" w:themeColor="text1"/>
              </w:rPr>
            </w:pPr>
            <w:r w:rsidRPr="003551CC">
              <w:rPr>
                <w:rFonts w:cstheme="minorHAnsi"/>
                <w:color w:val="000000" w:themeColor="text1"/>
              </w:rPr>
              <w:t>June-September 2016</w:t>
            </w:r>
          </w:p>
          <w:p w14:paraId="6CF7B6CB" w14:textId="43DBD811" w:rsidR="003551CC" w:rsidRPr="003551CC" w:rsidRDefault="003551CC" w:rsidP="003551CC">
            <w:pPr>
              <w:pStyle w:val="ListParagraph"/>
              <w:rPr>
                <w:rFonts w:ascii="Arial" w:hAnsi="Arial" w:cs="Arial"/>
                <w:color w:val="969696" w:themeColor="accent3"/>
              </w:rPr>
            </w:pPr>
            <w:r w:rsidRPr="003551CC">
              <w:rPr>
                <w:rFonts w:ascii="Arial" w:hAnsi="Arial" w:cs="Arial"/>
                <w:color w:val="969696" w:themeColor="accent3"/>
              </w:rPr>
              <w:t>we offer fully support to clients and fix their problems with the opening of 4g technology in morocco back in 2016</w:t>
            </w:r>
            <w:r w:rsidR="00845E2E">
              <w:rPr>
                <w:rFonts w:ascii="Arial" w:hAnsi="Arial" w:cs="Arial"/>
                <w:color w:val="969696" w:themeColor="accent3"/>
              </w:rPr>
              <w:t>.</w:t>
            </w:r>
          </w:p>
          <w:p w14:paraId="26372542" w14:textId="71E6A9AA" w:rsidR="003551CC" w:rsidRPr="003551CC" w:rsidRDefault="003551CC" w:rsidP="003551CC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  <w:p w14:paraId="1502813B" w14:textId="77777777" w:rsidR="00A425CD" w:rsidRPr="00A425CD" w:rsidRDefault="00A425CD" w:rsidP="00A425CD">
            <w:pPr>
              <w:pStyle w:val="ListParagraph"/>
            </w:pPr>
          </w:p>
          <w:p w14:paraId="2517CCAA" w14:textId="77777777" w:rsidR="004971B7" w:rsidRDefault="004971B7" w:rsidP="007569C1">
            <w:pPr>
              <w:pStyle w:val="Heading3"/>
            </w:pPr>
          </w:p>
          <w:p w14:paraId="0C5CC163" w14:textId="77777777" w:rsidR="004971B7" w:rsidRDefault="004971B7" w:rsidP="007569C1">
            <w:pPr>
              <w:pStyle w:val="Heading3"/>
            </w:pPr>
          </w:p>
          <w:p w14:paraId="3BF849DE" w14:textId="77777777" w:rsidR="004971B7" w:rsidRDefault="004971B7" w:rsidP="007569C1">
            <w:pPr>
              <w:pStyle w:val="Heading3"/>
            </w:pPr>
          </w:p>
          <w:p w14:paraId="2A900D99" w14:textId="77777777" w:rsidR="004971B7" w:rsidRDefault="004971B7" w:rsidP="007569C1">
            <w:pPr>
              <w:pStyle w:val="Heading3"/>
            </w:pPr>
          </w:p>
          <w:p w14:paraId="3B4E83F4" w14:textId="77777777" w:rsidR="004971B7" w:rsidRDefault="004971B7" w:rsidP="007569C1">
            <w:pPr>
              <w:pStyle w:val="Heading3"/>
            </w:pPr>
          </w:p>
          <w:p w14:paraId="368AFDFD" w14:textId="73666C1D" w:rsidR="002C2CDD" w:rsidRPr="00906BEE" w:rsidRDefault="002C0B70" w:rsidP="007569C1">
            <w:pPr>
              <w:pStyle w:val="Heading3"/>
            </w:pPr>
            <w:r>
              <w:lastRenderedPageBreak/>
              <w:t>education</w:t>
            </w:r>
          </w:p>
          <w:p w14:paraId="0D3EB3DF" w14:textId="77777777" w:rsidR="000C7EAA" w:rsidRPr="00257CDB" w:rsidRDefault="0065566C" w:rsidP="00156278">
            <w:pPr>
              <w:pStyle w:val="Heading4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257CDB">
              <w:rPr>
                <w:sz w:val="24"/>
                <w:szCs w:val="24"/>
              </w:rPr>
              <w:t>3</w:t>
            </w:r>
            <w:r w:rsidR="000C7EAA" w:rsidRPr="00257CDB">
              <w:rPr>
                <w:sz w:val="24"/>
                <w:szCs w:val="24"/>
                <w:vertAlign w:val="superscript"/>
              </w:rPr>
              <w:t>rd</w:t>
            </w:r>
            <w:r w:rsidR="000C7EAA" w:rsidRPr="00257CDB">
              <w:rPr>
                <w:sz w:val="24"/>
                <w:szCs w:val="24"/>
              </w:rPr>
              <w:t xml:space="preserve"> </w:t>
            </w:r>
            <w:r w:rsidRPr="00257CDB">
              <w:rPr>
                <w:sz w:val="24"/>
                <w:szCs w:val="24"/>
              </w:rPr>
              <w:t>COURSE</w:t>
            </w:r>
            <w:r w:rsidR="000C7EAA" w:rsidRPr="00257CDB">
              <w:rPr>
                <w:sz w:val="24"/>
                <w:szCs w:val="24"/>
              </w:rPr>
              <w:t xml:space="preserve"> in computer engineering</w:t>
            </w:r>
            <w:r w:rsidRPr="00257CDB">
              <w:rPr>
                <w:sz w:val="24"/>
                <w:szCs w:val="24"/>
              </w:rPr>
              <w:t xml:space="preserve"> • CURRENT• KHARKIV POLYTECHNIC INSTITUT</w:t>
            </w:r>
            <w:r w:rsidR="000C7EAA" w:rsidRPr="00257CDB">
              <w:rPr>
                <w:sz w:val="24"/>
                <w:szCs w:val="24"/>
              </w:rPr>
              <w:t>e.</w:t>
            </w:r>
          </w:p>
          <w:p w14:paraId="39872723" w14:textId="7FDF7569" w:rsidR="009733B7" w:rsidRPr="00257CDB" w:rsidRDefault="009733B7" w:rsidP="009733B7">
            <w:pPr>
              <w:pStyle w:val="Heading4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257CDB">
              <w:rPr>
                <w:sz w:val="24"/>
                <w:szCs w:val="24"/>
              </w:rPr>
              <w:t>RUSSIAN PREPARATORY COURSE• 201</w:t>
            </w:r>
            <w:r w:rsidR="0065566C" w:rsidRPr="00257CDB">
              <w:rPr>
                <w:sz w:val="24"/>
                <w:szCs w:val="24"/>
              </w:rPr>
              <w:t>6</w:t>
            </w:r>
            <w:r w:rsidRPr="00257CDB">
              <w:rPr>
                <w:sz w:val="24"/>
                <w:szCs w:val="24"/>
              </w:rPr>
              <w:t>•</w:t>
            </w:r>
            <w:r w:rsidR="0065566C" w:rsidRPr="00257CDB">
              <w:rPr>
                <w:rFonts w:cs="Arial"/>
                <w:sz w:val="24"/>
                <w:szCs w:val="24"/>
                <w:shd w:val="clear" w:color="auto" w:fill="FFFFFF"/>
              </w:rPr>
              <w:t xml:space="preserve">Kharkiv National University of Radio </w:t>
            </w:r>
            <w:r w:rsidR="00257CDB" w:rsidRPr="00257CDB">
              <w:rPr>
                <w:rFonts w:cs="Arial"/>
                <w:sz w:val="24"/>
                <w:szCs w:val="24"/>
                <w:shd w:val="clear" w:color="auto" w:fill="FFFFFF"/>
              </w:rPr>
              <w:t>ELECTRONICS.</w:t>
            </w:r>
          </w:p>
          <w:p w14:paraId="10F53B3D" w14:textId="77777777" w:rsidR="000C7EAA" w:rsidRPr="00257CDB" w:rsidRDefault="000C7EAA" w:rsidP="009733B7">
            <w:pPr>
              <w:pStyle w:val="Heading4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257CDB">
              <w:rPr>
                <w:sz w:val="24"/>
                <w:szCs w:val="24"/>
              </w:rPr>
              <w:t>4</w:t>
            </w:r>
            <w:r w:rsidRPr="00257CDB">
              <w:rPr>
                <w:sz w:val="24"/>
                <w:szCs w:val="24"/>
                <w:vertAlign w:val="superscript"/>
              </w:rPr>
              <w:t>TH</w:t>
            </w:r>
            <w:r w:rsidRPr="00257CDB">
              <w:rPr>
                <w:sz w:val="24"/>
                <w:szCs w:val="24"/>
              </w:rPr>
              <w:t xml:space="preserve"> COURSE SPANISH LITERATURE• 2015 • FACULTY OF LETTERS AND HUMAN SCIENCES MOHAMMEDIA in morocco.</w:t>
            </w:r>
          </w:p>
          <w:p w14:paraId="20416745" w14:textId="2E5334F5" w:rsidR="003551CC" w:rsidRPr="00784A42" w:rsidRDefault="000C7EAA" w:rsidP="007569C1">
            <w:pPr>
              <w:pStyle w:val="Heading4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257CDB">
              <w:rPr>
                <w:sz w:val="24"/>
                <w:szCs w:val="24"/>
              </w:rPr>
              <w:t>HIGH SCHOOL DEGREE</w:t>
            </w:r>
            <w:r w:rsidR="00746FFA" w:rsidRPr="00257CDB">
              <w:rPr>
                <w:sz w:val="24"/>
                <w:szCs w:val="24"/>
              </w:rPr>
              <w:t xml:space="preserve"> in spanish literature</w:t>
            </w:r>
            <w:r w:rsidRPr="00257CDB">
              <w:rPr>
                <w:sz w:val="24"/>
                <w:szCs w:val="24"/>
              </w:rPr>
              <w:t xml:space="preserve"> • 2011 • IBN AL BANNA EL MORRAKOCHI </w:t>
            </w:r>
            <w:r w:rsidR="00DC0FBA" w:rsidRPr="00257CDB">
              <w:rPr>
                <w:sz w:val="24"/>
                <w:szCs w:val="24"/>
              </w:rPr>
              <w:t>i</w:t>
            </w:r>
            <w:r w:rsidRPr="00257CDB">
              <w:rPr>
                <w:sz w:val="24"/>
                <w:szCs w:val="24"/>
              </w:rPr>
              <w:t>n morocco</w:t>
            </w:r>
            <w:r w:rsidR="00746FFA" w:rsidRPr="00257CDB">
              <w:rPr>
                <w:sz w:val="24"/>
                <w:szCs w:val="24"/>
              </w:rPr>
              <w:t>.</w:t>
            </w:r>
          </w:p>
          <w:p w14:paraId="15B08381" w14:textId="77375193" w:rsidR="002C2CDD" w:rsidRPr="00906BEE" w:rsidRDefault="009C27BB" w:rsidP="00784A42">
            <w:pPr>
              <w:pStyle w:val="Heading3"/>
            </w:pPr>
            <w:r>
              <w:t>LANGUAGES</w:t>
            </w:r>
          </w:p>
          <w:p w14:paraId="2FB1B6DE" w14:textId="3E000076" w:rsidR="0065566C" w:rsidRPr="00482089" w:rsidRDefault="00DC1DE4" w:rsidP="00784A4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bookmarkStart w:id="1" w:name="_Hlk40283451"/>
            <w:r w:rsidRPr="00482089">
              <w:rPr>
                <w:rFonts w:asciiTheme="majorHAnsi" w:hAnsiTheme="majorHAnsi" w:cstheme="majorHAnsi"/>
                <w:sz w:val="24"/>
                <w:szCs w:val="24"/>
              </w:rPr>
              <w:t>Arabic:</w:t>
            </w:r>
            <w:r w:rsidR="009C27BB" w:rsidRPr="00482089">
              <w:rPr>
                <w:rFonts w:asciiTheme="majorHAnsi" w:hAnsiTheme="majorHAnsi" w:cstheme="majorHAnsi"/>
                <w:sz w:val="24"/>
                <w:szCs w:val="24"/>
              </w:rPr>
              <w:t xml:space="preserve"> native</w:t>
            </w:r>
          </w:p>
          <w:p w14:paraId="4FC135AB" w14:textId="77777777" w:rsidR="009C27BB" w:rsidRPr="00482089" w:rsidRDefault="009C27BB" w:rsidP="00784A4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2089">
              <w:rPr>
                <w:rFonts w:asciiTheme="majorHAnsi" w:hAnsiTheme="majorHAnsi" w:cstheme="majorHAnsi"/>
                <w:sz w:val="24"/>
                <w:szCs w:val="24"/>
              </w:rPr>
              <w:t>French: intermediate</w:t>
            </w:r>
          </w:p>
          <w:p w14:paraId="4234C4DA" w14:textId="77777777" w:rsidR="009C27BB" w:rsidRPr="00482089" w:rsidRDefault="009C27BB" w:rsidP="00784A4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2089">
              <w:rPr>
                <w:rFonts w:asciiTheme="majorHAnsi" w:hAnsiTheme="majorHAnsi" w:cstheme="majorHAnsi"/>
                <w:sz w:val="24"/>
                <w:szCs w:val="24"/>
              </w:rPr>
              <w:t>Spanish: intermediate</w:t>
            </w:r>
          </w:p>
          <w:p w14:paraId="7D70AFF7" w14:textId="77777777" w:rsidR="009C27BB" w:rsidRPr="00482089" w:rsidRDefault="009C27BB" w:rsidP="00784A4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2089">
              <w:rPr>
                <w:rFonts w:asciiTheme="majorHAnsi" w:hAnsiTheme="majorHAnsi" w:cstheme="majorHAnsi"/>
                <w:sz w:val="24"/>
                <w:szCs w:val="24"/>
              </w:rPr>
              <w:t>English: advanced</w:t>
            </w:r>
          </w:p>
          <w:p w14:paraId="671B8F96" w14:textId="2C5CCA7D" w:rsidR="009C27BB" w:rsidRPr="00906BEE" w:rsidRDefault="009C27BB" w:rsidP="00784A42">
            <w:r w:rsidRPr="00482089">
              <w:rPr>
                <w:rFonts w:asciiTheme="majorHAnsi" w:hAnsiTheme="majorHAnsi" w:cstheme="majorHAnsi"/>
                <w:sz w:val="24"/>
                <w:szCs w:val="24"/>
              </w:rPr>
              <w:t xml:space="preserve">Russian: </w:t>
            </w:r>
            <w:r w:rsidR="00B1571D" w:rsidRPr="00482089">
              <w:rPr>
                <w:rFonts w:asciiTheme="majorHAnsi" w:hAnsiTheme="majorHAnsi" w:cstheme="majorHAnsi"/>
                <w:sz w:val="24"/>
                <w:szCs w:val="24"/>
              </w:rPr>
              <w:t>low intermediate</w:t>
            </w:r>
            <w:bookmarkEnd w:id="1"/>
          </w:p>
        </w:tc>
      </w:tr>
      <w:bookmarkEnd w:id="0"/>
      <w:tr w:rsidR="000C7EAA" w:rsidRPr="00906BEE" w14:paraId="1EAE8EDD" w14:textId="77777777" w:rsidTr="00F10E03">
        <w:trPr>
          <w:trHeight w:val="10"/>
        </w:trPr>
        <w:tc>
          <w:tcPr>
            <w:tcW w:w="3780" w:type="dxa"/>
            <w:tcMar>
              <w:top w:w="504" w:type="dxa"/>
              <w:right w:w="720" w:type="dxa"/>
            </w:tcMar>
          </w:tcPr>
          <w:p w14:paraId="394BD81D" w14:textId="77777777" w:rsidR="000C7EAA" w:rsidRPr="00906BEE" w:rsidRDefault="000C7EAA" w:rsidP="00523479">
            <w:pPr>
              <w:pStyle w:val="Initials"/>
              <w:rPr>
                <w:noProof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p w14:paraId="2DAE9C4A" w14:textId="77777777" w:rsidR="000C7EAA" w:rsidRDefault="000C7EAA" w:rsidP="00C612DA">
            <w:pPr>
              <w:pStyle w:val="Heading1"/>
            </w:pPr>
          </w:p>
        </w:tc>
      </w:tr>
      <w:tr w:rsidR="000C7EAA" w:rsidRPr="00906BEE" w14:paraId="505BDDB3" w14:textId="77777777" w:rsidTr="00F10E03">
        <w:trPr>
          <w:trHeight w:val="10"/>
        </w:trPr>
        <w:tc>
          <w:tcPr>
            <w:tcW w:w="3780" w:type="dxa"/>
            <w:tcMar>
              <w:top w:w="504" w:type="dxa"/>
              <w:right w:w="720" w:type="dxa"/>
            </w:tcMar>
          </w:tcPr>
          <w:p w14:paraId="29AB6ECE" w14:textId="77777777" w:rsidR="000C7EAA" w:rsidRPr="00906BEE" w:rsidRDefault="000C7EAA" w:rsidP="00523479">
            <w:pPr>
              <w:pStyle w:val="Initials"/>
              <w:rPr>
                <w:noProof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p w14:paraId="30C6A95B" w14:textId="77777777" w:rsidR="000C7EAA" w:rsidRDefault="000C7EAA" w:rsidP="00A41570">
            <w:pPr>
              <w:pStyle w:val="Heading1"/>
              <w:jc w:val="left"/>
            </w:pPr>
          </w:p>
        </w:tc>
      </w:tr>
    </w:tbl>
    <w:p w14:paraId="2F789CE0" w14:textId="121D33E5" w:rsidR="00B1571D" w:rsidRPr="00B1571D" w:rsidRDefault="00B1571D" w:rsidP="00292D13">
      <w:pPr>
        <w:tabs>
          <w:tab w:val="left" w:pos="6580"/>
        </w:tabs>
      </w:pPr>
    </w:p>
    <w:sectPr w:rsidR="00B1571D" w:rsidRPr="00B1571D" w:rsidSect="00F10E03">
      <w:headerReference w:type="default" r:id="rId16"/>
      <w:footerReference w:type="default" r:id="rId17"/>
      <w:footerReference w:type="first" r:id="rId18"/>
      <w:pgSz w:w="12240" w:h="15840"/>
      <w:pgMar w:top="0" w:right="864" w:bottom="90" w:left="864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7A061" w14:textId="77777777" w:rsidR="00331C52" w:rsidRDefault="00331C52" w:rsidP="00713050">
      <w:pPr>
        <w:spacing w:line="240" w:lineRule="auto"/>
      </w:pPr>
      <w:r>
        <w:separator/>
      </w:r>
    </w:p>
  </w:endnote>
  <w:endnote w:type="continuationSeparator" w:id="0">
    <w:p w14:paraId="2424EFB3" w14:textId="77777777" w:rsidR="00331C52" w:rsidRDefault="00331C5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070BB0BC" w14:textId="77777777" w:rsidTr="009226D6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A93C742" w14:textId="77777777" w:rsidR="00C2098A" w:rsidRDefault="00C2098A" w:rsidP="00684488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24FEEF8" w14:textId="77777777" w:rsidR="00C2098A" w:rsidRDefault="00C2098A" w:rsidP="00684488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F8F5837" w14:textId="77777777" w:rsidR="00C2098A" w:rsidRDefault="00C2098A" w:rsidP="00684488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93811B2" w14:textId="77777777" w:rsidR="00C2098A" w:rsidRDefault="00C2098A" w:rsidP="00684488">
          <w:pPr>
            <w:pStyle w:val="Footer"/>
          </w:pPr>
        </w:p>
      </w:tc>
    </w:tr>
    <w:tr w:rsidR="009226D6" w14:paraId="46EA33E4" w14:textId="77777777" w:rsidTr="009226D6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6687D251" w14:textId="77777777" w:rsidR="009226D6" w:rsidRPr="00C2098A" w:rsidRDefault="009226D6" w:rsidP="009226D6">
          <w:pPr>
            <w:pStyle w:val="Footer"/>
            <w:jc w:val="left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039C6C35" w14:textId="77777777" w:rsidR="009226D6" w:rsidRPr="00C2098A" w:rsidRDefault="009226D6" w:rsidP="009226D6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22EFED9F" w14:textId="77777777" w:rsidR="009226D6" w:rsidRPr="00C2098A" w:rsidRDefault="009226D6" w:rsidP="009226D6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697BA15C" w14:textId="77777777" w:rsidR="009226D6" w:rsidRPr="00C2098A" w:rsidRDefault="009226D6" w:rsidP="009226D6">
          <w:pPr>
            <w:pStyle w:val="Footer"/>
          </w:pPr>
        </w:p>
      </w:tc>
    </w:tr>
  </w:tbl>
  <w:p w14:paraId="21D59A21" w14:textId="77777777" w:rsidR="00C2098A" w:rsidRDefault="00C2098A" w:rsidP="00292D13">
    <w:pPr>
      <w:pStyle w:val="Footer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74A09" w14:textId="77777777" w:rsidR="0065566C" w:rsidRDefault="0065566C" w:rsidP="0065566C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3FFA1" w14:textId="77777777" w:rsidR="00331C52" w:rsidRDefault="00331C52" w:rsidP="00713050">
      <w:pPr>
        <w:spacing w:line="240" w:lineRule="auto"/>
      </w:pPr>
      <w:r>
        <w:separator/>
      </w:r>
    </w:p>
  </w:footnote>
  <w:footnote w:type="continuationSeparator" w:id="0">
    <w:p w14:paraId="202AA2DA" w14:textId="77777777" w:rsidR="00331C52" w:rsidRDefault="00331C52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666" w:type="pct"/>
      <w:tblInd w:w="2358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1260"/>
      <w:gridCol w:w="2243"/>
    </w:tblGrid>
    <w:tr w:rsidR="001A5CA9" w:rsidRPr="00F207C0" w14:paraId="33A84AAF" w14:textId="77777777" w:rsidTr="0065566C">
      <w:trPr>
        <w:trHeight w:hRule="exact" w:val="273"/>
      </w:trPr>
      <w:tc>
        <w:tcPr>
          <w:tcW w:w="1260" w:type="dxa"/>
          <w:tcMar>
            <w:top w:w="821" w:type="dxa"/>
            <w:right w:w="720" w:type="dxa"/>
          </w:tcMar>
        </w:tcPr>
        <w:p w14:paraId="619531E0" w14:textId="77777777" w:rsidR="001A5CA9" w:rsidRPr="00F207C0" w:rsidRDefault="001A5CA9" w:rsidP="001A5CA9">
          <w:pPr>
            <w:pStyle w:val="Initials"/>
          </w:pPr>
        </w:p>
      </w:tc>
      <w:tc>
        <w:tcPr>
          <w:tcW w:w="2242" w:type="dxa"/>
          <w:tcMar>
            <w:top w:w="821" w:type="dxa"/>
            <w:left w:w="0" w:type="dxa"/>
          </w:tcMar>
        </w:tcPr>
        <w:p w14:paraId="33A74900" w14:textId="77777777" w:rsidR="001A5CA9" w:rsidRPr="00F207C0" w:rsidRDefault="001A5CA9" w:rsidP="001A5CA9"/>
      </w:tc>
    </w:tr>
  </w:tbl>
  <w:p w14:paraId="5A45F291" w14:textId="77777777" w:rsidR="0065566C" w:rsidRDefault="0065566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A53091"/>
    <w:multiLevelType w:val="hybridMultilevel"/>
    <w:tmpl w:val="5E3CA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C4441"/>
    <w:multiLevelType w:val="hybridMultilevel"/>
    <w:tmpl w:val="4A423C00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2" w15:restartNumberingAfterBreak="0">
    <w:nsid w:val="788C6DEA"/>
    <w:multiLevelType w:val="hybridMultilevel"/>
    <w:tmpl w:val="F0046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86"/>
    <w:rsid w:val="00091382"/>
    <w:rsid w:val="000A07DA"/>
    <w:rsid w:val="000A2BFA"/>
    <w:rsid w:val="000A3A8F"/>
    <w:rsid w:val="000B0619"/>
    <w:rsid w:val="000B61CA"/>
    <w:rsid w:val="000C7EAA"/>
    <w:rsid w:val="000F7610"/>
    <w:rsid w:val="00114ED7"/>
    <w:rsid w:val="001300CA"/>
    <w:rsid w:val="00140B0E"/>
    <w:rsid w:val="00156A86"/>
    <w:rsid w:val="001A5CA9"/>
    <w:rsid w:val="001B2AC1"/>
    <w:rsid w:val="001B403A"/>
    <w:rsid w:val="001F4583"/>
    <w:rsid w:val="00217980"/>
    <w:rsid w:val="00243054"/>
    <w:rsid w:val="00257CDB"/>
    <w:rsid w:val="00271662"/>
    <w:rsid w:val="0027404F"/>
    <w:rsid w:val="00290AAA"/>
    <w:rsid w:val="00292D13"/>
    <w:rsid w:val="00293B83"/>
    <w:rsid w:val="002B091C"/>
    <w:rsid w:val="002C0B70"/>
    <w:rsid w:val="002C2CDD"/>
    <w:rsid w:val="002D45C6"/>
    <w:rsid w:val="002E726E"/>
    <w:rsid w:val="002F03FA"/>
    <w:rsid w:val="00313E86"/>
    <w:rsid w:val="0032333B"/>
    <w:rsid w:val="00331C52"/>
    <w:rsid w:val="00333CD3"/>
    <w:rsid w:val="00340365"/>
    <w:rsid w:val="00342640"/>
    <w:rsid w:val="00342B64"/>
    <w:rsid w:val="003551CC"/>
    <w:rsid w:val="00364079"/>
    <w:rsid w:val="003A5CD7"/>
    <w:rsid w:val="003C5528"/>
    <w:rsid w:val="003D03E5"/>
    <w:rsid w:val="004077FB"/>
    <w:rsid w:val="00416F86"/>
    <w:rsid w:val="004244FF"/>
    <w:rsid w:val="00424DD9"/>
    <w:rsid w:val="004305E4"/>
    <w:rsid w:val="00455AF9"/>
    <w:rsid w:val="0046104A"/>
    <w:rsid w:val="004717C5"/>
    <w:rsid w:val="00482089"/>
    <w:rsid w:val="004867C9"/>
    <w:rsid w:val="004971B7"/>
    <w:rsid w:val="004A24CC"/>
    <w:rsid w:val="0050598B"/>
    <w:rsid w:val="00523479"/>
    <w:rsid w:val="00543DB7"/>
    <w:rsid w:val="005729B0"/>
    <w:rsid w:val="00583E4F"/>
    <w:rsid w:val="005A5E78"/>
    <w:rsid w:val="005D4F70"/>
    <w:rsid w:val="00641630"/>
    <w:rsid w:val="0065566C"/>
    <w:rsid w:val="00676C93"/>
    <w:rsid w:val="00684488"/>
    <w:rsid w:val="006A2FB1"/>
    <w:rsid w:val="006A3CE7"/>
    <w:rsid w:val="006A7746"/>
    <w:rsid w:val="006C4C50"/>
    <w:rsid w:val="006D76B1"/>
    <w:rsid w:val="00713050"/>
    <w:rsid w:val="00741125"/>
    <w:rsid w:val="00746F7F"/>
    <w:rsid w:val="00746FFA"/>
    <w:rsid w:val="007569C1"/>
    <w:rsid w:val="00763832"/>
    <w:rsid w:val="00772919"/>
    <w:rsid w:val="00784A42"/>
    <w:rsid w:val="00794538"/>
    <w:rsid w:val="007D2696"/>
    <w:rsid w:val="007D2FD2"/>
    <w:rsid w:val="007D406E"/>
    <w:rsid w:val="007D6458"/>
    <w:rsid w:val="007E4D67"/>
    <w:rsid w:val="00811117"/>
    <w:rsid w:val="00823C54"/>
    <w:rsid w:val="00841146"/>
    <w:rsid w:val="00845E2E"/>
    <w:rsid w:val="0088504C"/>
    <w:rsid w:val="0089382B"/>
    <w:rsid w:val="008A1907"/>
    <w:rsid w:val="008C6BCA"/>
    <w:rsid w:val="008C7B50"/>
    <w:rsid w:val="008E4B30"/>
    <w:rsid w:val="00906BEE"/>
    <w:rsid w:val="009226D6"/>
    <w:rsid w:val="009243E7"/>
    <w:rsid w:val="009733B7"/>
    <w:rsid w:val="00985D58"/>
    <w:rsid w:val="009B3C40"/>
    <w:rsid w:val="009C1230"/>
    <w:rsid w:val="009C27BB"/>
    <w:rsid w:val="009F7AD9"/>
    <w:rsid w:val="00A41570"/>
    <w:rsid w:val="00A42540"/>
    <w:rsid w:val="00A425CD"/>
    <w:rsid w:val="00A50939"/>
    <w:rsid w:val="00A72808"/>
    <w:rsid w:val="00A83413"/>
    <w:rsid w:val="00AA6A40"/>
    <w:rsid w:val="00AA75F6"/>
    <w:rsid w:val="00AD00FD"/>
    <w:rsid w:val="00AE024E"/>
    <w:rsid w:val="00AF0A8E"/>
    <w:rsid w:val="00B1571D"/>
    <w:rsid w:val="00B27019"/>
    <w:rsid w:val="00B5664D"/>
    <w:rsid w:val="00B76A83"/>
    <w:rsid w:val="00BA5B40"/>
    <w:rsid w:val="00BB6B3A"/>
    <w:rsid w:val="00BD0206"/>
    <w:rsid w:val="00C167AD"/>
    <w:rsid w:val="00C2098A"/>
    <w:rsid w:val="00C26078"/>
    <w:rsid w:val="00C5444A"/>
    <w:rsid w:val="00C612DA"/>
    <w:rsid w:val="00C62C50"/>
    <w:rsid w:val="00C7741E"/>
    <w:rsid w:val="00C875AB"/>
    <w:rsid w:val="00CA3DF1"/>
    <w:rsid w:val="00CA4581"/>
    <w:rsid w:val="00CC4495"/>
    <w:rsid w:val="00CE18D5"/>
    <w:rsid w:val="00D04109"/>
    <w:rsid w:val="00D97A41"/>
    <w:rsid w:val="00DB6705"/>
    <w:rsid w:val="00DC0FBA"/>
    <w:rsid w:val="00DC1DE4"/>
    <w:rsid w:val="00DD3CF6"/>
    <w:rsid w:val="00DD6416"/>
    <w:rsid w:val="00DF4E0A"/>
    <w:rsid w:val="00E02DCD"/>
    <w:rsid w:val="00E12C60"/>
    <w:rsid w:val="00E22E87"/>
    <w:rsid w:val="00E34F6B"/>
    <w:rsid w:val="00E57630"/>
    <w:rsid w:val="00E75BFF"/>
    <w:rsid w:val="00E8210C"/>
    <w:rsid w:val="00E86C2B"/>
    <w:rsid w:val="00EB2D52"/>
    <w:rsid w:val="00EF7CC9"/>
    <w:rsid w:val="00F10E03"/>
    <w:rsid w:val="00F207C0"/>
    <w:rsid w:val="00F20AE5"/>
    <w:rsid w:val="00F47E97"/>
    <w:rsid w:val="00F645C7"/>
    <w:rsid w:val="00F6526F"/>
    <w:rsid w:val="00F7445C"/>
    <w:rsid w:val="00FC4558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479D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DDDDDD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DDDDDD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DDDDDD" w:themeColor="accent1"/>
        <w:left w:val="single" w:sz="2" w:space="10" w:color="DDDDDD" w:themeColor="accent1"/>
        <w:bottom w:val="single" w:sz="2" w:space="10" w:color="DDDDDD" w:themeColor="accent1"/>
        <w:right w:val="single" w:sz="2" w:space="10" w:color="DDDDDD" w:themeColor="accent1"/>
      </w:pBdr>
      <w:ind w:left="1152" w:right="1152"/>
    </w:pPr>
    <w:rPr>
      <w:rFonts w:eastAsiaTheme="minorEastAsia"/>
      <w:i/>
      <w:iCs/>
      <w:color w:val="A5A5A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1919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A5A5A5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A5A5A5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42640"/>
    <w:rPr>
      <w:color w:val="605E5C"/>
      <w:shd w:val="clear" w:color="auto" w:fill="E1DFDD"/>
    </w:rPr>
  </w:style>
  <w:style w:type="character" w:customStyle="1" w:styleId="textexposedshow">
    <w:name w:val="text_exposed_show"/>
    <w:basedOn w:val="DefaultParagraphFont"/>
    <w:rsid w:val="00A42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0753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8759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4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5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8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waelogua@gmail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el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D8E3FE4247F4AF9B31554F54BBED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5B0E0-AE1D-41E2-9812-C61CE4E4BE72}"/>
      </w:docPartPr>
      <w:docPartBody>
        <w:p w:rsidR="000E4C17" w:rsidRDefault="00E055E9">
          <w:pPr>
            <w:pStyle w:val="6D8E3FE4247F4AF9B31554F54BBEDF7B"/>
          </w:pPr>
          <w:r w:rsidRPr="00906BEE">
            <w:t>Skills</w:t>
          </w:r>
        </w:p>
      </w:docPartBody>
    </w:docPart>
    <w:docPart>
      <w:docPartPr>
        <w:name w:val="2770C73F6B654FA0A7A53FAC3563C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937D0-D3EB-4511-8BEB-DA84E4E40ACC}"/>
      </w:docPartPr>
      <w:docPartBody>
        <w:p w:rsidR="000E4C17" w:rsidRDefault="00E055E9">
          <w:pPr>
            <w:pStyle w:val="2770C73F6B654FA0A7A53FAC3563CCA4"/>
          </w:pPr>
          <w:r w:rsidRPr="00906BEE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A4"/>
    <w:rsid w:val="000E4C17"/>
    <w:rsid w:val="00315B3F"/>
    <w:rsid w:val="004449A4"/>
    <w:rsid w:val="005062E9"/>
    <w:rsid w:val="00865F94"/>
    <w:rsid w:val="00AE2A4E"/>
    <w:rsid w:val="00C0245D"/>
    <w:rsid w:val="00C514C7"/>
    <w:rsid w:val="00E055E9"/>
    <w:rsid w:val="00E609B5"/>
    <w:rsid w:val="00F4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0F95F382E46D59C2C4282D6854D91">
    <w:name w:val="BAB0F95F382E46D59C2C4282D6854D91"/>
  </w:style>
  <w:style w:type="paragraph" w:customStyle="1" w:styleId="9E372F39158146E2A212D4722AE659BC">
    <w:name w:val="9E372F39158146E2A212D4722AE659BC"/>
  </w:style>
  <w:style w:type="paragraph" w:customStyle="1" w:styleId="2AF777393DE84EF5975270579181E71C">
    <w:name w:val="2AF777393DE84EF5975270579181E71C"/>
  </w:style>
  <w:style w:type="paragraph" w:customStyle="1" w:styleId="6D8E3FE4247F4AF9B31554F54BBEDF7B">
    <w:name w:val="6D8E3FE4247F4AF9B31554F54BBEDF7B"/>
  </w:style>
  <w:style w:type="paragraph" w:customStyle="1" w:styleId="DAF65050258B47758C2F0BC6E555A736">
    <w:name w:val="DAF65050258B47758C2F0BC6E555A736"/>
  </w:style>
  <w:style w:type="paragraph" w:customStyle="1" w:styleId="604F62EAECAB4CD6A1A2760049E502BA">
    <w:name w:val="604F62EAECAB4CD6A1A2760049E502BA"/>
  </w:style>
  <w:style w:type="paragraph" w:customStyle="1" w:styleId="E9D25A0F3CE3439F82D4C901B5B31DBC">
    <w:name w:val="E9D25A0F3CE3439F82D4C901B5B31DBC"/>
  </w:style>
  <w:style w:type="paragraph" w:customStyle="1" w:styleId="C2F62FED63FE40C7BFABD9485C205EFD">
    <w:name w:val="C2F62FED63FE40C7BFABD9485C205EFD"/>
  </w:style>
  <w:style w:type="paragraph" w:customStyle="1" w:styleId="2770C73F6B654FA0A7A53FAC3563CCA4">
    <w:name w:val="2770C73F6B654FA0A7A53FAC3563CCA4"/>
  </w:style>
  <w:style w:type="paragraph" w:customStyle="1" w:styleId="369F604B893247F3AE95D99638EAE324">
    <w:name w:val="369F604B893247F3AE95D99638EAE324"/>
  </w:style>
  <w:style w:type="paragraph" w:customStyle="1" w:styleId="DF9BA4A70F11432DA729152349415FD0">
    <w:name w:val="DF9BA4A70F11432DA729152349415FD0"/>
  </w:style>
  <w:style w:type="paragraph" w:customStyle="1" w:styleId="1DB52D7CCE3B4AD2AF0250867E2D49BE">
    <w:name w:val="1DB52D7CCE3B4AD2AF0250867E2D49BE"/>
  </w:style>
  <w:style w:type="paragraph" w:customStyle="1" w:styleId="D533451516364CB1A79739896B8945C7">
    <w:name w:val="D533451516364CB1A79739896B8945C7"/>
  </w:style>
  <w:style w:type="paragraph" w:customStyle="1" w:styleId="0F2F8D816EF4411480F0B4A7C7F1F357">
    <w:name w:val="0F2F8D816EF4411480F0B4A7C7F1F357"/>
  </w:style>
  <w:style w:type="paragraph" w:customStyle="1" w:styleId="5E75C1B691B0415AADED5AD3EC1B0BE2">
    <w:name w:val="5E75C1B691B0415AADED5AD3EC1B0BE2"/>
  </w:style>
  <w:style w:type="paragraph" w:customStyle="1" w:styleId="A2902B562B9448E9A73B266DEFD766BC">
    <w:name w:val="A2902B562B9448E9A73B266DEFD766BC"/>
  </w:style>
  <w:style w:type="paragraph" w:customStyle="1" w:styleId="1F7F0B94675445EAAA24DD657D6BDFE6">
    <w:name w:val="1F7F0B94675445EAAA24DD657D6BDFE6"/>
  </w:style>
  <w:style w:type="paragraph" w:customStyle="1" w:styleId="4A2D0C54E0F445CCB538305399964AEC">
    <w:name w:val="4A2D0C54E0F445CCB538305399964AEC"/>
  </w:style>
  <w:style w:type="paragraph" w:customStyle="1" w:styleId="491877D61E2A453B893173071A50E393">
    <w:name w:val="491877D61E2A453B893173071A50E393"/>
  </w:style>
  <w:style w:type="paragraph" w:customStyle="1" w:styleId="A15D294DDE4746B6A4B86466BF7FF062">
    <w:name w:val="A15D294DDE4746B6A4B86466BF7FF062"/>
  </w:style>
  <w:style w:type="paragraph" w:customStyle="1" w:styleId="A98BCB8C273D420780B7C10CE2C5F3DA">
    <w:name w:val="A98BCB8C273D420780B7C10CE2C5F3DA"/>
  </w:style>
  <w:style w:type="paragraph" w:customStyle="1" w:styleId="063E1EDDE3984026A7607E477C72483C">
    <w:name w:val="063E1EDDE3984026A7607E477C72483C"/>
  </w:style>
  <w:style w:type="paragraph" w:customStyle="1" w:styleId="5692F91F7FDF4221A5B6CB26C5872D53">
    <w:name w:val="5692F91F7FDF4221A5B6CB26C5872D53"/>
  </w:style>
  <w:style w:type="paragraph" w:customStyle="1" w:styleId="F8FC93A39D264075B8E4E9C1AC7B0BC8">
    <w:name w:val="F8FC93A39D264075B8E4E9C1AC7B0BC8"/>
  </w:style>
  <w:style w:type="paragraph" w:customStyle="1" w:styleId="69753CE9D2174D4F9F60E7239AB433F4">
    <w:name w:val="69753CE9D2174D4F9F60E7239AB433F4"/>
  </w:style>
  <w:style w:type="paragraph" w:customStyle="1" w:styleId="827A7ADDB6534B17937AC6D4C9EF5596">
    <w:name w:val="827A7ADDB6534B17937AC6D4C9EF5596"/>
  </w:style>
  <w:style w:type="paragraph" w:customStyle="1" w:styleId="956AACB826F94FF58E2E171F8A3802F5">
    <w:name w:val="956AACB826F94FF58E2E171F8A3802F5"/>
  </w:style>
  <w:style w:type="paragraph" w:customStyle="1" w:styleId="408B28928C4545E39627CBC8071406BC">
    <w:name w:val="408B28928C4545E39627CBC8071406BC"/>
  </w:style>
  <w:style w:type="paragraph" w:customStyle="1" w:styleId="65ECC4AF92834053AF553EC5FE031D3F">
    <w:name w:val="65ECC4AF92834053AF553EC5FE031D3F"/>
  </w:style>
  <w:style w:type="paragraph" w:customStyle="1" w:styleId="B7FAE43BCAFB403AA9B8A8E8AE907EF5">
    <w:name w:val="B7FAE43BCAFB403AA9B8A8E8AE907EF5"/>
  </w:style>
  <w:style w:type="paragraph" w:customStyle="1" w:styleId="8B1A3B7B0C8644D89B6B8423ADE6ED5A">
    <w:name w:val="8B1A3B7B0C8644D89B6B8423ADE6ED5A"/>
    <w:rsid w:val="004449A4"/>
  </w:style>
  <w:style w:type="paragraph" w:customStyle="1" w:styleId="B90B08F83A1E42B0A785F55F169A7FD3">
    <w:name w:val="B90B08F83A1E42B0A785F55F169A7FD3"/>
    <w:rsid w:val="004449A4"/>
  </w:style>
  <w:style w:type="paragraph" w:customStyle="1" w:styleId="08BA8FD1BD9D441CAF46EF460A40B451">
    <w:name w:val="08BA8FD1BD9D441CAF46EF460A40B451"/>
    <w:rsid w:val="004449A4"/>
  </w:style>
  <w:style w:type="paragraph" w:customStyle="1" w:styleId="FE32941E3E7941E8B3D4D2E609AAF4E5">
    <w:name w:val="FE32941E3E7941E8B3D4D2E609AAF4E5"/>
    <w:rsid w:val="00AE2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2020-04-22T17:02:00Z</dcterms:created>
  <dcterms:modified xsi:type="dcterms:W3CDTF">2020-05-21T10:23:00Z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